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620D3" w:rsidRPr="008620D3" w14:paraId="4C0D4490" w14:textId="77777777" w:rsidTr="000546A1">
        <w:trPr>
          <w:trHeight w:val="4410"/>
        </w:trPr>
        <w:tc>
          <w:tcPr>
            <w:tcW w:w="3600" w:type="dxa"/>
            <w:vAlign w:val="bottom"/>
          </w:tcPr>
          <w:p w14:paraId="2F7E5148" w14:textId="7885528B" w:rsidR="001B2ABD" w:rsidRPr="008620D3" w:rsidRDefault="001A70EC" w:rsidP="001B2ABD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8620D3">
              <w:rPr>
                <w:noProof/>
                <w:color w:val="000000" w:themeColor="text1"/>
              </w:rPr>
              <w:drawing>
                <wp:inline distT="0" distB="0" distL="0" distR="0" wp14:anchorId="06BE2B84" wp14:editId="08DB636E">
                  <wp:extent cx="2060387" cy="2135505"/>
                  <wp:effectExtent l="0" t="0" r="0" b="0"/>
                  <wp:docPr id="690454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45431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17" cy="2142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60EDDF" w14:textId="77777777" w:rsidR="001A70EC" w:rsidRPr="008620D3" w:rsidRDefault="001A70EC" w:rsidP="001B2ABD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14:paraId="269270F6" w14:textId="77777777" w:rsidR="001B2ABD" w:rsidRPr="008620D3" w:rsidRDefault="001B2ABD" w:rsidP="000C45FF">
            <w:pPr>
              <w:tabs>
                <w:tab w:val="left" w:pos="99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470" w:type="dxa"/>
            <w:vAlign w:val="bottom"/>
          </w:tcPr>
          <w:p w14:paraId="5B0444E3" w14:textId="3509994A" w:rsidR="001B2ABD" w:rsidRPr="008620D3" w:rsidRDefault="006126F0" w:rsidP="001B2ABD">
            <w:pPr>
              <w:pStyle w:val="Title"/>
              <w:rPr>
                <w:rFonts w:ascii="Arial Rounded MT Bold" w:hAnsi="Arial Rounded MT Bold"/>
              </w:rPr>
            </w:pPr>
            <w:r w:rsidRPr="008620D3">
              <w:rPr>
                <w:rFonts w:ascii="Arial Rounded MT Bold" w:hAnsi="Arial Rounded MT Bold"/>
              </w:rPr>
              <w:t>PRAGATI BALA</w:t>
            </w:r>
          </w:p>
          <w:p w14:paraId="272ACF02" w14:textId="77777777" w:rsidR="001B2ABD" w:rsidRPr="008620D3" w:rsidRDefault="006126F0" w:rsidP="001B2ABD">
            <w:pPr>
              <w:pStyle w:val="Subtitle"/>
              <w:rPr>
                <w:spacing w:val="0"/>
                <w:w w:val="100"/>
              </w:rPr>
            </w:pPr>
            <w:r w:rsidRPr="00CC6741">
              <w:rPr>
                <w:spacing w:val="0"/>
                <w:w w:val="61"/>
              </w:rPr>
              <w:t>FRONTEND DEVELOPE</w:t>
            </w:r>
            <w:r w:rsidRPr="00CC6741">
              <w:rPr>
                <w:spacing w:val="14"/>
                <w:w w:val="61"/>
              </w:rPr>
              <w:t>R</w:t>
            </w:r>
          </w:p>
          <w:p w14:paraId="4DD3A928" w14:textId="17698AFF" w:rsidR="001A70EC" w:rsidRPr="008620D3" w:rsidRDefault="001A70EC" w:rsidP="001A70EC">
            <w:pPr>
              <w:rPr>
                <w:color w:val="000000" w:themeColor="text1"/>
              </w:rPr>
            </w:pPr>
          </w:p>
        </w:tc>
      </w:tr>
      <w:tr w:rsidR="008620D3" w:rsidRPr="008620D3" w14:paraId="1C85F351" w14:textId="77777777" w:rsidTr="000546A1">
        <w:tc>
          <w:tcPr>
            <w:tcW w:w="3600" w:type="dxa"/>
          </w:tcPr>
          <w:sdt>
            <w:sdtPr>
              <w:rPr>
                <w:color w:val="000000" w:themeColor="text1"/>
              </w:rPr>
              <w:id w:val="-1711873194"/>
              <w:placeholder>
                <w:docPart w:val="B075083435F54CB7B2F082C3E79B7F7E"/>
              </w:placeholder>
              <w:temporary/>
              <w:showingPlcHdr/>
              <w15:appearance w15:val="hidden"/>
            </w:sdtPr>
            <w:sdtEndPr>
              <w:rPr>
                <w:color w:val="FFFFFF" w:themeColor="background1"/>
              </w:rPr>
            </w:sdtEndPr>
            <w:sdtContent>
              <w:p w14:paraId="340C2AC5" w14:textId="4F5EFD59" w:rsidR="001B2ABD" w:rsidRPr="00CC6741" w:rsidRDefault="00036450" w:rsidP="00036450">
                <w:pPr>
                  <w:pStyle w:val="Heading3"/>
                  <w:rPr>
                    <w:color w:val="FFFFFF" w:themeColor="background1"/>
                  </w:rPr>
                </w:pPr>
                <w:r w:rsidRPr="00CC6741">
                  <w:rPr>
                    <w:color w:val="FFFFFF" w:themeColor="background1"/>
                  </w:rPr>
                  <w:t>Profile</w:t>
                </w:r>
              </w:p>
            </w:sdtContent>
          </w:sdt>
          <w:p w14:paraId="7A9AA10B" w14:textId="302B6860" w:rsidR="00036450" w:rsidRPr="00CC6741" w:rsidRDefault="001A70EC" w:rsidP="00036450">
            <w:pPr>
              <w:rPr>
                <w:color w:val="FFFFFF" w:themeColor="background1"/>
              </w:rPr>
            </w:pPr>
            <w:r w:rsidRPr="00CC6741">
              <w:rPr>
                <w:color w:val="FFFFFF" w:themeColor="background1"/>
              </w:rPr>
              <w:t>To learn and gain new experience while utilizing my interpersonal skills to help achieve business goals. I am looking forward to work with an organization where I can contribute my knowledge and training to enrich my professional experience in a real environment outside the academic field</w:t>
            </w:r>
          </w:p>
          <w:p w14:paraId="4ECF473B" w14:textId="77777777" w:rsidR="001A70EC" w:rsidRPr="00CC6741" w:rsidRDefault="001A70EC" w:rsidP="00036450">
            <w:pPr>
              <w:rPr>
                <w:color w:val="FFFFFF" w:themeColor="background1"/>
              </w:rPr>
            </w:pPr>
          </w:p>
          <w:p w14:paraId="0CF22963" w14:textId="77777777" w:rsidR="001A70EC" w:rsidRPr="00CC6741" w:rsidRDefault="001A70EC" w:rsidP="00036450">
            <w:pPr>
              <w:rPr>
                <w:color w:val="FFFFFF" w:themeColor="background1"/>
              </w:rPr>
            </w:pPr>
          </w:p>
          <w:sdt>
            <w:sdtPr>
              <w:rPr>
                <w:color w:val="FFFFFF" w:themeColor="background1"/>
              </w:rPr>
              <w:id w:val="-1954003311"/>
              <w:placeholder>
                <w:docPart w:val="BE2AB538F658404CB42DBD2F44ED860D"/>
              </w:placeholder>
              <w:temporary/>
              <w:showingPlcHdr/>
              <w15:appearance w15:val="hidden"/>
            </w:sdtPr>
            <w:sdtContent>
              <w:p w14:paraId="19212539" w14:textId="77777777" w:rsidR="00036450" w:rsidRPr="00CC6741" w:rsidRDefault="00CB0055" w:rsidP="00CB0055">
                <w:pPr>
                  <w:pStyle w:val="Heading3"/>
                  <w:rPr>
                    <w:color w:val="FFFFFF" w:themeColor="background1"/>
                  </w:rPr>
                </w:pPr>
                <w:r w:rsidRPr="00CC6741">
                  <w:rPr>
                    <w:color w:val="FFFFFF" w:themeColor="background1"/>
                  </w:rPr>
                  <w:t>Contact</w:t>
                </w:r>
              </w:p>
            </w:sdtContent>
          </w:sdt>
          <w:p w14:paraId="4DA64798" w14:textId="77777777" w:rsidR="002F5CBF" w:rsidRPr="00CC6741" w:rsidRDefault="002F5CBF" w:rsidP="002F5CBF">
            <w:pPr>
              <w:rPr>
                <w:b/>
                <w:bCs/>
                <w:color w:val="FFFFFF" w:themeColor="background1"/>
                <w:szCs w:val="18"/>
              </w:rPr>
            </w:pPr>
            <w:proofErr w:type="gramStart"/>
            <w:r w:rsidRPr="00CC6741">
              <w:rPr>
                <w:color w:val="FFFFFF" w:themeColor="background1"/>
                <w:szCs w:val="18"/>
              </w:rPr>
              <w:t>Ahmedabad ,</w:t>
            </w:r>
            <w:proofErr w:type="gramEnd"/>
            <w:r w:rsidRPr="00CC6741">
              <w:rPr>
                <w:color w:val="FFFFFF" w:themeColor="background1"/>
                <w:szCs w:val="18"/>
              </w:rPr>
              <w:t xml:space="preserve"> Gujarat , India </w:t>
            </w:r>
          </w:p>
          <w:p w14:paraId="7F156EE7" w14:textId="77777777" w:rsidR="002F5CBF" w:rsidRPr="00CC6741" w:rsidRDefault="002F5CBF" w:rsidP="002F5CBF">
            <w:pPr>
              <w:rPr>
                <w:color w:val="FFFFFF" w:themeColor="background1"/>
                <w:szCs w:val="18"/>
              </w:rPr>
            </w:pPr>
            <w:r w:rsidRPr="00CC6741">
              <w:rPr>
                <w:color w:val="FFFFFF" w:themeColor="background1"/>
                <w:szCs w:val="18"/>
              </w:rPr>
              <w:t>385001</w:t>
            </w:r>
            <w:r w:rsidRPr="00CC6741">
              <w:rPr>
                <w:color w:val="FFFFFF" w:themeColor="background1"/>
                <w:szCs w:val="18"/>
              </w:rPr>
              <w:tab/>
            </w:r>
          </w:p>
          <w:p w14:paraId="744C8834" w14:textId="77777777" w:rsidR="002F5CBF" w:rsidRPr="00CC6741" w:rsidRDefault="002F5CBF" w:rsidP="002F5CBF">
            <w:pPr>
              <w:rPr>
                <w:color w:val="FFFFFF" w:themeColor="background1"/>
                <w:szCs w:val="18"/>
              </w:rPr>
            </w:pPr>
            <w:r w:rsidRPr="00CC6741">
              <w:rPr>
                <w:color w:val="FFFFFF" w:themeColor="background1"/>
                <w:szCs w:val="18"/>
              </w:rPr>
              <w:t>7470591558</w:t>
            </w:r>
          </w:p>
          <w:p w14:paraId="37122F7F" w14:textId="77777777" w:rsidR="002F5CBF" w:rsidRPr="00CC6741" w:rsidRDefault="002F5CBF" w:rsidP="002F5CBF">
            <w:pPr>
              <w:rPr>
                <w:color w:val="FFFFFF" w:themeColor="background1"/>
                <w:szCs w:val="18"/>
              </w:rPr>
            </w:pPr>
            <w:r w:rsidRPr="00CC6741">
              <w:rPr>
                <w:color w:val="FFFFFF" w:themeColor="background1"/>
                <w:szCs w:val="18"/>
              </w:rPr>
              <w:t>Pragatibala15@gmail.com</w:t>
            </w:r>
          </w:p>
          <w:p w14:paraId="53F50CDA" w14:textId="77777777" w:rsidR="004D3011" w:rsidRPr="00CC6741" w:rsidRDefault="004D3011" w:rsidP="004D3011">
            <w:pPr>
              <w:rPr>
                <w:b/>
                <w:bCs/>
                <w:color w:val="FFFFFF" w:themeColor="background1"/>
              </w:rPr>
            </w:pPr>
          </w:p>
          <w:p w14:paraId="7AFAE7C6" w14:textId="6CE73951" w:rsidR="004D3011" w:rsidRPr="00CC6741" w:rsidRDefault="004D3011" w:rsidP="004D3011">
            <w:pPr>
              <w:rPr>
                <w:color w:val="FFFFFF" w:themeColor="background1"/>
              </w:rPr>
            </w:pPr>
          </w:p>
          <w:p w14:paraId="25F82BA9" w14:textId="24827F5D" w:rsidR="004D3011" w:rsidRPr="00CC6741" w:rsidRDefault="001A70EC" w:rsidP="00CB0055">
            <w:pPr>
              <w:pStyle w:val="Heading3"/>
              <w:rPr>
                <w:color w:val="FFFFFF" w:themeColor="background1"/>
              </w:rPr>
            </w:pPr>
            <w:r w:rsidRPr="00CC6741">
              <w:rPr>
                <w:color w:val="FFFFFF" w:themeColor="background1"/>
              </w:rPr>
              <w:t>skills</w:t>
            </w:r>
          </w:p>
          <w:p w14:paraId="69906C65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b/>
                <w:bCs/>
                <w:color w:val="FFFFFF" w:themeColor="background1"/>
                <w:szCs w:val="18"/>
                <w:lang w:val="en-IN"/>
              </w:rPr>
              <w:t>Technical Skills</w:t>
            </w:r>
          </w:p>
          <w:p w14:paraId="14EEBBBF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b/>
                <w:bCs/>
                <w:color w:val="FFFFFF" w:themeColor="background1"/>
                <w:szCs w:val="18"/>
                <w:lang w:val="en-IN"/>
              </w:rPr>
              <w:t>Web Development</w:t>
            </w:r>
            <w:r w:rsidRPr="00CC6741">
              <w:rPr>
                <w:color w:val="FFFFFF" w:themeColor="background1"/>
                <w:szCs w:val="18"/>
                <w:lang w:val="en-IN"/>
              </w:rPr>
              <w:t>:</w:t>
            </w:r>
          </w:p>
          <w:p w14:paraId="649B5F57" w14:textId="25A54C81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color w:val="FFFFFF" w:themeColor="background1"/>
                <w:szCs w:val="18"/>
                <w:lang w:val="en-IN"/>
              </w:rPr>
              <w:t>HTML, HTML5, CSS, CSS3, SCSS, JavaScript, jQuery</w:t>
            </w:r>
          </w:p>
          <w:p w14:paraId="36E81FB5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</w:p>
          <w:p w14:paraId="062728DF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b/>
                <w:bCs/>
                <w:color w:val="FFFFFF" w:themeColor="background1"/>
                <w:szCs w:val="18"/>
                <w:lang w:val="en-IN"/>
              </w:rPr>
              <w:t>Frameworks &amp; Libraries</w:t>
            </w:r>
            <w:r w:rsidRPr="00CC6741">
              <w:rPr>
                <w:color w:val="FFFFFF" w:themeColor="background1"/>
                <w:szCs w:val="18"/>
                <w:lang w:val="en-IN"/>
              </w:rPr>
              <w:t>:</w:t>
            </w:r>
          </w:p>
          <w:p w14:paraId="37A58817" w14:textId="2757A9B6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color w:val="FFFFFF" w:themeColor="background1"/>
                <w:szCs w:val="18"/>
                <w:lang w:val="en-IN"/>
              </w:rPr>
              <w:t>ReactJS, Bootstrap, Tailwind CSS</w:t>
            </w:r>
          </w:p>
          <w:p w14:paraId="7FA3745A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</w:p>
          <w:p w14:paraId="1DA75752" w14:textId="77777777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b/>
                <w:bCs/>
                <w:color w:val="FFFFFF" w:themeColor="background1"/>
                <w:szCs w:val="18"/>
                <w:lang w:val="en-IN"/>
              </w:rPr>
              <w:t>Tools &amp; Techniques</w:t>
            </w:r>
            <w:r w:rsidRPr="00CC6741">
              <w:rPr>
                <w:color w:val="FFFFFF" w:themeColor="background1"/>
                <w:szCs w:val="18"/>
                <w:lang w:val="en-IN"/>
              </w:rPr>
              <w:t>:</w:t>
            </w:r>
          </w:p>
          <w:p w14:paraId="64629B04" w14:textId="37CD9CC3" w:rsidR="001A70EC" w:rsidRPr="00CC6741" w:rsidRDefault="001A70EC" w:rsidP="001A70EC">
            <w:pPr>
              <w:rPr>
                <w:color w:val="FFFFFF" w:themeColor="background1"/>
                <w:szCs w:val="18"/>
                <w:lang w:val="en-IN"/>
              </w:rPr>
            </w:pPr>
            <w:r w:rsidRPr="00CC6741">
              <w:rPr>
                <w:color w:val="FFFFFF" w:themeColor="background1"/>
                <w:szCs w:val="18"/>
                <w:lang w:val="en-IN"/>
              </w:rPr>
              <w:t>Responsive Design, Problem Solving</w:t>
            </w:r>
          </w:p>
          <w:p w14:paraId="4F70F6AB" w14:textId="625C24A2" w:rsidR="004D3011" w:rsidRPr="008620D3" w:rsidRDefault="004D3011" w:rsidP="001A70EC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14:paraId="3BB3ED64" w14:textId="77777777" w:rsidR="001B2ABD" w:rsidRPr="008620D3" w:rsidRDefault="001B2ABD" w:rsidP="000C45FF">
            <w:pPr>
              <w:tabs>
                <w:tab w:val="left" w:pos="990"/>
              </w:tabs>
              <w:rPr>
                <w:color w:val="000000" w:themeColor="text1"/>
                <w:sz w:val="22"/>
              </w:rPr>
            </w:pPr>
          </w:p>
        </w:tc>
        <w:tc>
          <w:tcPr>
            <w:tcW w:w="6470" w:type="dxa"/>
          </w:tcPr>
          <w:sdt>
            <w:sdtPr>
              <w:rPr>
                <w:color w:val="000000" w:themeColor="text1"/>
                <w:szCs w:val="22"/>
              </w:rPr>
              <w:id w:val="1049110328"/>
              <w:placeholder>
                <w:docPart w:val="96982592AC2E4220989CB2A57C93ED22"/>
              </w:placeholder>
              <w:temporary/>
              <w:showingPlcHdr/>
              <w15:appearance w15:val="hidden"/>
            </w:sdtPr>
            <w:sdtContent>
              <w:p w14:paraId="00A6E50E" w14:textId="43B0FB4B" w:rsidR="001B2ABD" w:rsidRPr="008620D3" w:rsidRDefault="00E25A26" w:rsidP="00036450">
                <w:pPr>
                  <w:pStyle w:val="Heading2"/>
                  <w:rPr>
                    <w:color w:val="000000" w:themeColor="text1"/>
                    <w:szCs w:val="22"/>
                  </w:rPr>
                </w:pPr>
                <w:r w:rsidRPr="008620D3">
                  <w:rPr>
                    <w:color w:val="000000" w:themeColor="text1"/>
                    <w:szCs w:val="22"/>
                  </w:rPr>
                  <w:t>EDUCATION</w:t>
                </w:r>
              </w:p>
            </w:sdtContent>
          </w:sdt>
          <w:p w14:paraId="5318AD3E" w14:textId="1D79A614" w:rsidR="006126F0" w:rsidRPr="008620D3" w:rsidRDefault="006126F0" w:rsidP="006126F0">
            <w:pPr>
              <w:pStyle w:val="Heading4"/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>Bachelor of Science (</w:t>
            </w:r>
            <w:proofErr w:type="spellStart"/>
            <w:r w:rsidRPr="008620D3">
              <w:rPr>
                <w:color w:val="000000" w:themeColor="text1"/>
                <w:sz w:val="22"/>
              </w:rPr>
              <w:t>Maths</w:t>
            </w:r>
            <w:proofErr w:type="spellEnd"/>
            <w:r w:rsidRPr="008620D3">
              <w:rPr>
                <w:color w:val="000000" w:themeColor="text1"/>
                <w:sz w:val="22"/>
              </w:rPr>
              <w:t>)</w:t>
            </w:r>
          </w:p>
          <w:p w14:paraId="737EDF2B" w14:textId="77777777" w:rsidR="006126F0" w:rsidRPr="008620D3" w:rsidRDefault="006126F0" w:rsidP="0003645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Dr. Shyama Prashad </w:t>
            </w:r>
            <w:proofErr w:type="spellStart"/>
            <w:r w:rsidRPr="008620D3">
              <w:rPr>
                <w:color w:val="000000" w:themeColor="text1"/>
                <w:sz w:val="22"/>
              </w:rPr>
              <w:t>Mukharjee</w:t>
            </w:r>
            <w:proofErr w:type="spellEnd"/>
            <w:r w:rsidRPr="008620D3">
              <w:rPr>
                <w:color w:val="000000" w:themeColor="text1"/>
                <w:sz w:val="22"/>
              </w:rPr>
              <w:t xml:space="preserve"> GOVT S&amp;C College, Bhopal </w:t>
            </w:r>
          </w:p>
          <w:p w14:paraId="589F872C" w14:textId="1BBE6D96" w:rsidR="00036450" w:rsidRPr="008620D3" w:rsidRDefault="006126F0" w:rsidP="0003645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>2018 – 2020 | Bhopal, India</w:t>
            </w:r>
          </w:p>
          <w:p w14:paraId="0B23785B" w14:textId="77777777" w:rsidR="006126F0" w:rsidRPr="008620D3" w:rsidRDefault="006126F0" w:rsidP="00036450">
            <w:pPr>
              <w:rPr>
                <w:color w:val="000000" w:themeColor="text1"/>
                <w:sz w:val="22"/>
              </w:rPr>
            </w:pPr>
          </w:p>
          <w:p w14:paraId="7B119998" w14:textId="09C82AE7" w:rsidR="00036450" w:rsidRPr="008620D3" w:rsidRDefault="006126F0" w:rsidP="00B359E4">
            <w:pPr>
              <w:pStyle w:val="Heading4"/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>XII (MP Board),</w:t>
            </w:r>
          </w:p>
          <w:p w14:paraId="034280FD" w14:textId="77777777" w:rsidR="006126F0" w:rsidRPr="008620D3" w:rsidRDefault="006126F0" w:rsidP="006126F0">
            <w:pPr>
              <w:pStyle w:val="Date"/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GOVT Girls Higher Secondary School, </w:t>
            </w:r>
            <w:proofErr w:type="spellStart"/>
            <w:r w:rsidRPr="008620D3">
              <w:rPr>
                <w:color w:val="000000" w:themeColor="text1"/>
                <w:sz w:val="22"/>
              </w:rPr>
              <w:t>Sohagpur</w:t>
            </w:r>
            <w:proofErr w:type="spellEnd"/>
            <w:r w:rsidRPr="008620D3">
              <w:rPr>
                <w:color w:val="000000" w:themeColor="text1"/>
                <w:sz w:val="22"/>
              </w:rPr>
              <w:t xml:space="preserve"> </w:t>
            </w:r>
          </w:p>
          <w:p w14:paraId="09C32BB6" w14:textId="1BA77BBB" w:rsidR="00036450" w:rsidRPr="008620D3" w:rsidRDefault="006126F0" w:rsidP="006126F0">
            <w:pPr>
              <w:pStyle w:val="Date"/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2017 | </w:t>
            </w:r>
            <w:proofErr w:type="spellStart"/>
            <w:r w:rsidRPr="008620D3">
              <w:rPr>
                <w:color w:val="000000" w:themeColor="text1"/>
                <w:sz w:val="22"/>
              </w:rPr>
              <w:t>Sohagpur</w:t>
            </w:r>
            <w:proofErr w:type="spellEnd"/>
            <w:r w:rsidRPr="008620D3">
              <w:rPr>
                <w:color w:val="000000" w:themeColor="text1"/>
                <w:sz w:val="22"/>
              </w:rPr>
              <w:t xml:space="preserve"> MP, India</w:t>
            </w:r>
          </w:p>
          <w:p w14:paraId="299CB875" w14:textId="77777777" w:rsidR="006126F0" w:rsidRPr="008620D3" w:rsidRDefault="006126F0" w:rsidP="006126F0">
            <w:pPr>
              <w:rPr>
                <w:color w:val="000000" w:themeColor="text1"/>
                <w:sz w:val="22"/>
              </w:rPr>
            </w:pPr>
          </w:p>
          <w:p w14:paraId="21188878" w14:textId="77777777" w:rsidR="006126F0" w:rsidRPr="008620D3" w:rsidRDefault="006126F0" w:rsidP="006126F0">
            <w:pPr>
              <w:rPr>
                <w:b/>
                <w:bCs/>
                <w:color w:val="000000" w:themeColor="text1"/>
                <w:sz w:val="22"/>
              </w:rPr>
            </w:pPr>
            <w:r w:rsidRPr="008620D3">
              <w:rPr>
                <w:b/>
                <w:bCs/>
                <w:color w:val="000000" w:themeColor="text1"/>
                <w:sz w:val="22"/>
              </w:rPr>
              <w:t xml:space="preserve">X (MP Board), </w:t>
            </w:r>
          </w:p>
          <w:p w14:paraId="15D98832" w14:textId="77777777" w:rsidR="006126F0" w:rsidRPr="008620D3" w:rsidRDefault="006126F0" w:rsidP="006126F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GOVT Girls High School, </w:t>
            </w:r>
            <w:proofErr w:type="spellStart"/>
            <w:r w:rsidRPr="008620D3">
              <w:rPr>
                <w:color w:val="000000" w:themeColor="text1"/>
                <w:sz w:val="22"/>
              </w:rPr>
              <w:t>Sohagpur</w:t>
            </w:r>
            <w:proofErr w:type="spellEnd"/>
            <w:r w:rsidRPr="008620D3">
              <w:rPr>
                <w:color w:val="000000" w:themeColor="text1"/>
                <w:sz w:val="22"/>
              </w:rPr>
              <w:t xml:space="preserve"> </w:t>
            </w:r>
          </w:p>
          <w:p w14:paraId="1CB434C0" w14:textId="45382468" w:rsidR="006126F0" w:rsidRPr="008620D3" w:rsidRDefault="006126F0" w:rsidP="006126F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2015 | </w:t>
            </w:r>
            <w:proofErr w:type="spellStart"/>
            <w:r w:rsidRPr="008620D3">
              <w:rPr>
                <w:color w:val="000000" w:themeColor="text1"/>
                <w:sz w:val="22"/>
              </w:rPr>
              <w:t>Sohagpur</w:t>
            </w:r>
            <w:proofErr w:type="spellEnd"/>
            <w:r w:rsidRPr="008620D3">
              <w:rPr>
                <w:color w:val="000000" w:themeColor="text1"/>
                <w:sz w:val="22"/>
              </w:rPr>
              <w:t xml:space="preserve"> MP, India</w:t>
            </w:r>
          </w:p>
          <w:p w14:paraId="7F162624" w14:textId="77777777" w:rsidR="001A70EC" w:rsidRPr="008620D3" w:rsidRDefault="001A70EC" w:rsidP="006126F0">
            <w:pPr>
              <w:rPr>
                <w:color w:val="000000" w:themeColor="text1"/>
                <w:sz w:val="22"/>
              </w:rPr>
            </w:pPr>
          </w:p>
          <w:sdt>
            <w:sdtPr>
              <w:rPr>
                <w:color w:val="000000" w:themeColor="text1"/>
                <w:szCs w:val="22"/>
              </w:rPr>
              <w:id w:val="1001553383"/>
              <w:placeholder>
                <w:docPart w:val="EAEA960C121C4D4794050240602DBD35"/>
              </w:placeholder>
              <w:temporary/>
              <w:showingPlcHdr/>
              <w15:appearance w15:val="hidden"/>
            </w:sdtPr>
            <w:sdtContent>
              <w:p w14:paraId="1F709167" w14:textId="77777777" w:rsidR="00036450" w:rsidRPr="008620D3" w:rsidRDefault="00036450" w:rsidP="00036450">
                <w:pPr>
                  <w:pStyle w:val="Heading2"/>
                  <w:rPr>
                    <w:color w:val="000000" w:themeColor="text1"/>
                    <w:szCs w:val="22"/>
                  </w:rPr>
                </w:pPr>
                <w:r w:rsidRPr="008620D3">
                  <w:rPr>
                    <w:color w:val="000000" w:themeColor="text1"/>
                    <w:szCs w:val="22"/>
                  </w:rPr>
                  <w:t>WORK EXPERIENCE</w:t>
                </w:r>
              </w:p>
            </w:sdtContent>
          </w:sdt>
          <w:p w14:paraId="6F7291F3" w14:textId="5904534E" w:rsidR="006126F0" w:rsidRPr="008620D3" w:rsidRDefault="006126F0" w:rsidP="006126F0">
            <w:pPr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8620D3">
              <w:rPr>
                <w:b/>
                <w:bCs/>
                <w:color w:val="000000" w:themeColor="text1"/>
                <w:sz w:val="22"/>
              </w:rPr>
              <w:t>Aisect</w:t>
            </w:r>
            <w:proofErr w:type="spellEnd"/>
            <w:r w:rsidRPr="008620D3">
              <w:rPr>
                <w:b/>
                <w:bCs/>
                <w:color w:val="000000" w:themeColor="text1"/>
                <w:sz w:val="22"/>
              </w:rPr>
              <w:t xml:space="preserve"> Limited – Associate Service Coordinator </w:t>
            </w:r>
          </w:p>
          <w:p w14:paraId="1CC0BF05" w14:textId="77777777" w:rsidR="006126F0" w:rsidRPr="008620D3" w:rsidRDefault="006126F0" w:rsidP="0003645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2021 – 2023 | Bhopal, India </w:t>
            </w:r>
          </w:p>
          <w:p w14:paraId="4FC78885" w14:textId="77777777" w:rsidR="006126F0" w:rsidRPr="008620D3" w:rsidRDefault="006126F0" w:rsidP="0003645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Learned and adopted quickly to new technology and software applications. </w:t>
            </w:r>
          </w:p>
          <w:p w14:paraId="3B55475E" w14:textId="296CD8D7" w:rsidR="004D3011" w:rsidRPr="008620D3" w:rsidRDefault="006126F0" w:rsidP="00036450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Managed time efficiently in order to complete all tasks within deadlines. </w:t>
            </w:r>
          </w:p>
          <w:p w14:paraId="156B5040" w14:textId="77777777" w:rsidR="001A70EC" w:rsidRPr="008620D3" w:rsidRDefault="001A70EC" w:rsidP="00036450">
            <w:pPr>
              <w:rPr>
                <w:color w:val="000000" w:themeColor="text1"/>
                <w:sz w:val="22"/>
              </w:rPr>
            </w:pPr>
          </w:p>
          <w:p w14:paraId="570DB925" w14:textId="561016F3" w:rsidR="006126F0" w:rsidRPr="008620D3" w:rsidRDefault="006126F0" w:rsidP="006126F0">
            <w:pPr>
              <w:pStyle w:val="Heading2"/>
              <w:rPr>
                <w:color w:val="000000" w:themeColor="text1"/>
                <w:szCs w:val="22"/>
              </w:rPr>
            </w:pPr>
            <w:r w:rsidRPr="008620D3">
              <w:rPr>
                <w:color w:val="000000" w:themeColor="text1"/>
                <w:szCs w:val="22"/>
              </w:rPr>
              <w:t>COURSES</w:t>
            </w:r>
          </w:p>
          <w:p w14:paraId="73BB2554" w14:textId="77777777" w:rsidR="006126F0" w:rsidRPr="008620D3" w:rsidRDefault="006126F0" w:rsidP="006126F0">
            <w:pPr>
              <w:rPr>
                <w:b/>
                <w:bCs/>
                <w:color w:val="000000" w:themeColor="text1"/>
                <w:sz w:val="22"/>
              </w:rPr>
            </w:pPr>
            <w:r w:rsidRPr="008620D3">
              <w:rPr>
                <w:b/>
                <w:bCs/>
                <w:color w:val="000000" w:themeColor="text1"/>
                <w:sz w:val="22"/>
              </w:rPr>
              <w:t>FRONT-END DEVELOPER</w:t>
            </w:r>
          </w:p>
          <w:p w14:paraId="2E6A4A78" w14:textId="6285F4C3" w:rsidR="006126F0" w:rsidRPr="008620D3" w:rsidRDefault="006126F0" w:rsidP="006126F0">
            <w:pPr>
              <w:rPr>
                <w:b/>
                <w:bCs/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 xml:space="preserve">2024 | Ahmedabad, India </w:t>
            </w:r>
          </w:p>
          <w:p w14:paraId="33242ADD" w14:textId="21B4120B" w:rsidR="004D3011" w:rsidRPr="008620D3" w:rsidRDefault="006126F0" w:rsidP="004D3011">
            <w:pPr>
              <w:rPr>
                <w:color w:val="000000" w:themeColor="text1"/>
                <w:sz w:val="22"/>
              </w:rPr>
            </w:pPr>
            <w:r w:rsidRPr="008620D3">
              <w:rPr>
                <w:color w:val="000000" w:themeColor="text1"/>
                <w:sz w:val="22"/>
              </w:rPr>
              <w:t>Tops Technologie - Best IT Training Institute Ahmedabad, India</w:t>
            </w:r>
          </w:p>
          <w:p w14:paraId="0D8D2A3E" w14:textId="77777777" w:rsidR="004D3011" w:rsidRPr="008620D3" w:rsidRDefault="004D3011" w:rsidP="00036450">
            <w:pPr>
              <w:rPr>
                <w:color w:val="000000" w:themeColor="text1"/>
                <w:sz w:val="22"/>
              </w:rPr>
            </w:pPr>
          </w:p>
          <w:p w14:paraId="69311F2D" w14:textId="77CC10C8" w:rsidR="002F5CBF" w:rsidRPr="008620D3" w:rsidRDefault="002F5CBF" w:rsidP="001A70EC">
            <w:pPr>
              <w:rPr>
                <w:color w:val="000000" w:themeColor="text1"/>
                <w:sz w:val="22"/>
              </w:rPr>
            </w:pPr>
          </w:p>
        </w:tc>
      </w:tr>
    </w:tbl>
    <w:p w14:paraId="59D42877" w14:textId="77777777" w:rsidR="004C03BE" w:rsidRPr="008620D3" w:rsidRDefault="004C03BE" w:rsidP="000C45FF">
      <w:pPr>
        <w:tabs>
          <w:tab w:val="left" w:pos="990"/>
        </w:tabs>
        <w:rPr>
          <w:color w:val="000000" w:themeColor="text1"/>
        </w:rPr>
      </w:pPr>
    </w:p>
    <w:sectPr w:rsidR="004C03BE" w:rsidRPr="008620D3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F47D0" w14:textId="77777777" w:rsidR="002A1191" w:rsidRDefault="002A1191" w:rsidP="000C45FF">
      <w:r>
        <w:separator/>
      </w:r>
    </w:p>
  </w:endnote>
  <w:endnote w:type="continuationSeparator" w:id="0">
    <w:p w14:paraId="4E81D56A" w14:textId="77777777" w:rsidR="002A1191" w:rsidRDefault="002A11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A8CA7" w14:textId="77777777" w:rsidR="002A1191" w:rsidRDefault="002A1191" w:rsidP="000C45FF">
      <w:r>
        <w:separator/>
      </w:r>
    </w:p>
  </w:footnote>
  <w:footnote w:type="continuationSeparator" w:id="0">
    <w:p w14:paraId="5B778D67" w14:textId="77777777" w:rsidR="002A1191" w:rsidRDefault="002A11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9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65C502" wp14:editId="5E43CAA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0AA"/>
    <w:multiLevelType w:val="hybridMultilevel"/>
    <w:tmpl w:val="164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F0"/>
    <w:rsid w:val="00036450"/>
    <w:rsid w:val="000546A1"/>
    <w:rsid w:val="00083402"/>
    <w:rsid w:val="00094499"/>
    <w:rsid w:val="000C45FF"/>
    <w:rsid w:val="000E3FD1"/>
    <w:rsid w:val="00112054"/>
    <w:rsid w:val="001317D8"/>
    <w:rsid w:val="001525E1"/>
    <w:rsid w:val="001550EF"/>
    <w:rsid w:val="00180329"/>
    <w:rsid w:val="0019001F"/>
    <w:rsid w:val="001A70EC"/>
    <w:rsid w:val="001A74A5"/>
    <w:rsid w:val="001B1F28"/>
    <w:rsid w:val="001B2ABD"/>
    <w:rsid w:val="001E0391"/>
    <w:rsid w:val="001E1759"/>
    <w:rsid w:val="001F1ECC"/>
    <w:rsid w:val="002400EB"/>
    <w:rsid w:val="00256CF7"/>
    <w:rsid w:val="00264830"/>
    <w:rsid w:val="00281FD5"/>
    <w:rsid w:val="002A1191"/>
    <w:rsid w:val="002F5CBF"/>
    <w:rsid w:val="0030481B"/>
    <w:rsid w:val="003156FC"/>
    <w:rsid w:val="003254B5"/>
    <w:rsid w:val="0037121F"/>
    <w:rsid w:val="003910D8"/>
    <w:rsid w:val="003A6B7D"/>
    <w:rsid w:val="003B06CA"/>
    <w:rsid w:val="003F3DB1"/>
    <w:rsid w:val="004071FC"/>
    <w:rsid w:val="00445947"/>
    <w:rsid w:val="004813B3"/>
    <w:rsid w:val="00496591"/>
    <w:rsid w:val="004C03BE"/>
    <w:rsid w:val="004C63E4"/>
    <w:rsid w:val="004D3011"/>
    <w:rsid w:val="005262AC"/>
    <w:rsid w:val="005E39D5"/>
    <w:rsid w:val="00600670"/>
    <w:rsid w:val="006126F0"/>
    <w:rsid w:val="0062123A"/>
    <w:rsid w:val="00632ABE"/>
    <w:rsid w:val="00646E75"/>
    <w:rsid w:val="006771D0"/>
    <w:rsid w:val="00715FCB"/>
    <w:rsid w:val="00743101"/>
    <w:rsid w:val="00751149"/>
    <w:rsid w:val="00764C9F"/>
    <w:rsid w:val="007775E1"/>
    <w:rsid w:val="007867A0"/>
    <w:rsid w:val="007927F5"/>
    <w:rsid w:val="007E6BD8"/>
    <w:rsid w:val="00802CA0"/>
    <w:rsid w:val="008620D3"/>
    <w:rsid w:val="008C7CFC"/>
    <w:rsid w:val="009260CD"/>
    <w:rsid w:val="00940A66"/>
    <w:rsid w:val="00943C8B"/>
    <w:rsid w:val="00952C25"/>
    <w:rsid w:val="00A2118D"/>
    <w:rsid w:val="00A6190F"/>
    <w:rsid w:val="00AD0A50"/>
    <w:rsid w:val="00AD76E2"/>
    <w:rsid w:val="00B20152"/>
    <w:rsid w:val="00B359E4"/>
    <w:rsid w:val="00B57D98"/>
    <w:rsid w:val="00B70850"/>
    <w:rsid w:val="00B84402"/>
    <w:rsid w:val="00BE08AD"/>
    <w:rsid w:val="00C066B6"/>
    <w:rsid w:val="00C17539"/>
    <w:rsid w:val="00C37BA1"/>
    <w:rsid w:val="00C4674C"/>
    <w:rsid w:val="00C506CF"/>
    <w:rsid w:val="00C72BED"/>
    <w:rsid w:val="00C9578B"/>
    <w:rsid w:val="00CB0055"/>
    <w:rsid w:val="00CC6741"/>
    <w:rsid w:val="00D2522B"/>
    <w:rsid w:val="00D422DE"/>
    <w:rsid w:val="00D5459D"/>
    <w:rsid w:val="00DA1F4D"/>
    <w:rsid w:val="00DD172A"/>
    <w:rsid w:val="00E10C5B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834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A70E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F5CBF"/>
    <w:pPr>
      <w:spacing w:after="160" w:line="259" w:lineRule="auto"/>
      <w:ind w:left="720"/>
      <w:contextualSpacing/>
    </w:pPr>
    <w:rPr>
      <w:rFonts w:eastAsiaTheme="minorHAnsi"/>
      <w:kern w:val="2"/>
      <w:sz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ga\AppData\Local\Microsoft\Office\16.0\DTS\en-IN%7b0DF40F98-B4EF-4428-995E-D57A9A801034%7d\%7b87B72695-D821-4475-BD78-005EA35787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5083435F54CB7B2F082C3E79B7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D846F-3F6E-4333-B241-E3905AD94F3C}"/>
      </w:docPartPr>
      <w:docPartBody>
        <w:p w:rsidR="006F5904" w:rsidRDefault="006F5904">
          <w:pPr>
            <w:pStyle w:val="B075083435F54CB7B2F082C3E79B7F7E"/>
          </w:pPr>
          <w:r w:rsidRPr="00D5459D">
            <w:t>Profile</w:t>
          </w:r>
        </w:p>
      </w:docPartBody>
    </w:docPart>
    <w:docPart>
      <w:docPartPr>
        <w:name w:val="BE2AB538F658404CB42DBD2F44ED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91FF-26D5-47D3-8673-22D666DD198D}"/>
      </w:docPartPr>
      <w:docPartBody>
        <w:p w:rsidR="006F5904" w:rsidRDefault="006F5904">
          <w:pPr>
            <w:pStyle w:val="BE2AB538F658404CB42DBD2F44ED860D"/>
          </w:pPr>
          <w:r w:rsidRPr="00CB0055">
            <w:t>Contact</w:t>
          </w:r>
        </w:p>
      </w:docPartBody>
    </w:docPart>
    <w:docPart>
      <w:docPartPr>
        <w:name w:val="96982592AC2E4220989CB2A57C93E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7DE4-A895-49EE-B4D4-6379FFFBA54F}"/>
      </w:docPartPr>
      <w:docPartBody>
        <w:p w:rsidR="006F5904" w:rsidRDefault="006F5904">
          <w:pPr>
            <w:pStyle w:val="96982592AC2E4220989CB2A57C93ED22"/>
          </w:pPr>
          <w:r w:rsidRPr="00036450">
            <w:t>EDUCATION</w:t>
          </w:r>
        </w:p>
      </w:docPartBody>
    </w:docPart>
    <w:docPart>
      <w:docPartPr>
        <w:name w:val="EAEA960C121C4D4794050240602DB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7A4E-1B4B-4044-825F-9AE16B42C459}"/>
      </w:docPartPr>
      <w:docPartBody>
        <w:p w:rsidR="006F5904" w:rsidRDefault="006F5904">
          <w:pPr>
            <w:pStyle w:val="EAEA960C121C4D4794050240602DBD3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04"/>
    <w:rsid w:val="001B1F28"/>
    <w:rsid w:val="00264830"/>
    <w:rsid w:val="00614C90"/>
    <w:rsid w:val="00632ABE"/>
    <w:rsid w:val="006F5904"/>
    <w:rsid w:val="00751149"/>
    <w:rsid w:val="00B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75083435F54CB7B2F082C3E79B7F7E">
    <w:name w:val="B075083435F54CB7B2F082C3E79B7F7E"/>
  </w:style>
  <w:style w:type="paragraph" w:customStyle="1" w:styleId="BE2AB538F658404CB42DBD2F44ED860D">
    <w:name w:val="BE2AB538F658404CB42DBD2F44ED860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6982592AC2E4220989CB2A57C93ED22">
    <w:name w:val="96982592AC2E4220989CB2A57C93ED22"/>
  </w:style>
  <w:style w:type="paragraph" w:customStyle="1" w:styleId="EAEA960C121C4D4794050240602DBD35">
    <w:name w:val="EAEA960C121C4D4794050240602DBD3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{87B72695-D821-4475-BD78-005EA35787C6}tf00546271_win32.dotx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2024-12-18T18:35:00Z</dcterms:created>
  <dcterms:modified xsi:type="dcterms:W3CDTF">2024-12-18T18:48:00Z</dcterms:modified>
</cp:coreProperties>
</file>